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F22" w:rsidRDefault="00202F22">
      <w:pPr>
        <w:pStyle w:val="Date"/>
      </w:pPr>
      <w:bookmarkStart w:id="0" w:name="_GoBack"/>
      <w:bookmarkEnd w:id="0"/>
    </w:p>
    <w:p w:rsidR="00202F22" w:rsidRDefault="00A156D8">
      <w:pPr>
        <w:pStyle w:val="Title"/>
      </w:pPr>
      <w:r>
        <w:t>Jenkins Setup</w:t>
      </w:r>
    </w:p>
    <w:p w:rsidR="00202F22" w:rsidRDefault="00EA2BE6">
      <w:pPr>
        <w:pStyle w:val="Heading1"/>
      </w:pPr>
      <w:r>
        <w:t>Node Installation on Ubuntu</w:t>
      </w:r>
    </w:p>
    <w:p w:rsidR="00202F22" w:rsidRDefault="00EA2BE6">
      <w:r>
        <w:t>Install node on ubuntu via node source distribution, this helpful to install the latest version of node.</w:t>
      </w:r>
    </w:p>
    <w:p w:rsidR="00202F22" w:rsidRDefault="00EA2BE6">
      <w:pPr>
        <w:pStyle w:val="Heading2"/>
      </w:pPr>
      <w:r>
        <w:t>Get latest version of node from source distribution</w:t>
      </w:r>
    </w:p>
    <w:p w:rsidR="00202F22" w:rsidRDefault="00EA2BE6" w:rsidP="00EA2BE6">
      <w:pPr>
        <w:pStyle w:val="Heading3"/>
      </w:pPr>
      <w:r>
        <w:t xml:space="preserve">Visit: </w:t>
      </w:r>
      <w:hyperlink r:id="rId7" w:history="1">
        <w:r w:rsidRPr="003A6542">
          <w:rPr>
            <w:rStyle w:val="Hyperlink"/>
          </w:rPr>
          <w:t>https://github.com/nodesource/distributions</w:t>
        </w:r>
      </w:hyperlink>
    </w:p>
    <w:p w:rsidR="00EA2BE6" w:rsidRDefault="00EA2BE6" w:rsidP="00EA2BE6">
      <w:pPr>
        <w:pStyle w:val="Heading3"/>
      </w:pPr>
      <w:r>
        <w:t xml:space="preserve">Scroll to latest version of installation instruction </w:t>
      </w:r>
      <w:proofErr w:type="gramStart"/>
      <w:r>
        <w:t>( If</w:t>
      </w:r>
      <w:proofErr w:type="gramEnd"/>
      <w:r>
        <w:t xml:space="preserve"> not latest, select specific version as per application )</w:t>
      </w:r>
    </w:p>
    <w:p w:rsidR="00EA2BE6" w:rsidRDefault="00EA2BE6" w:rsidP="00EA2BE6">
      <w:pPr>
        <w:pStyle w:val="Heading4"/>
      </w:pPr>
      <w:hyperlink r:id="rId8" w:history="1">
        <w:r w:rsidRPr="003A6542">
          <w:rPr>
            <w:rStyle w:val="Hyperlink"/>
          </w:rPr>
          <w:t>https://github.com/nodesource/distributi</w:t>
        </w:r>
        <w:r w:rsidRPr="003A6542">
          <w:rPr>
            <w:rStyle w:val="Hyperlink"/>
          </w:rPr>
          <w:t>o</w:t>
        </w:r>
        <w:r w:rsidRPr="003A6542">
          <w:rPr>
            <w:rStyle w:val="Hyperlink"/>
          </w:rPr>
          <w:t>ns#installation-instructions</w:t>
        </w:r>
      </w:hyperlink>
    </w:p>
    <w:p w:rsidR="00EA2BE6" w:rsidRDefault="00EA2BE6" w:rsidP="00EA2BE6">
      <w:pPr>
        <w:pStyle w:val="Heading2"/>
      </w:pPr>
      <w:r>
        <w:t>Install Node</w:t>
      </w:r>
    </w:p>
    <w:p w:rsidR="00EA2BE6" w:rsidRDefault="00EA2BE6" w:rsidP="00EA2BE6">
      <w:pPr>
        <w:pStyle w:val="Heading3"/>
      </w:pPr>
      <w:r w:rsidRPr="00EA2BE6">
        <w:t>curl -</w:t>
      </w:r>
      <w:proofErr w:type="spellStart"/>
      <w:r w:rsidRPr="00EA2BE6">
        <w:t>fsSL</w:t>
      </w:r>
      <w:proofErr w:type="spellEnd"/>
      <w:r w:rsidRPr="00EA2BE6">
        <w:t xml:space="preserve"> https://deb.nodesource.com/setup_18.x | </w:t>
      </w:r>
      <w:proofErr w:type="spellStart"/>
      <w:r w:rsidRPr="00EA2BE6">
        <w:t>sudo</w:t>
      </w:r>
      <w:proofErr w:type="spellEnd"/>
      <w:r w:rsidRPr="00EA2BE6">
        <w:t xml:space="preserve"> -E bash </w:t>
      </w:r>
      <w:r>
        <w:t>–</w:t>
      </w:r>
    </w:p>
    <w:p w:rsidR="00EA2BE6" w:rsidRDefault="00EA2BE6" w:rsidP="00EA2BE6">
      <w:pPr>
        <w:pStyle w:val="Heading3"/>
      </w:pPr>
      <w:proofErr w:type="spellStart"/>
      <w:r w:rsidRPr="00EA2BE6">
        <w:t>sudo</w:t>
      </w:r>
      <w:proofErr w:type="spellEnd"/>
      <w:r w:rsidRPr="00EA2BE6">
        <w:t xml:space="preserve"> apt-get install -y </w:t>
      </w:r>
      <w:proofErr w:type="spellStart"/>
      <w:r w:rsidRPr="00EA2BE6">
        <w:t>nodejs</w:t>
      </w:r>
      <w:proofErr w:type="spellEnd"/>
    </w:p>
    <w:p w:rsidR="003C221F" w:rsidRDefault="003C221F" w:rsidP="003C221F">
      <w:pPr>
        <w:pStyle w:val="Heading2"/>
      </w:pPr>
      <w:r>
        <w:t>Verify Node is installed</w:t>
      </w:r>
    </w:p>
    <w:p w:rsidR="003C221F" w:rsidRDefault="003C221F" w:rsidP="003C221F">
      <w:pPr>
        <w:pStyle w:val="Heading3"/>
      </w:pPr>
      <w:r>
        <w:t>node -v (this should show the version you have installed)</w:t>
      </w:r>
    </w:p>
    <w:p w:rsidR="001D430A" w:rsidRDefault="001D430A" w:rsidP="003C221F">
      <w:pPr>
        <w:pStyle w:val="Heading3"/>
      </w:pPr>
      <w:proofErr w:type="spellStart"/>
      <w:r>
        <w:t>npm</w:t>
      </w:r>
      <w:proofErr w:type="spellEnd"/>
      <w:r>
        <w:t xml:space="preserve"> -v (this should show the version you installed for </w:t>
      </w:r>
      <w:proofErr w:type="spellStart"/>
      <w:r>
        <w:t>npm</w:t>
      </w:r>
      <w:proofErr w:type="spellEnd"/>
      <w:r>
        <w:t>)</w:t>
      </w:r>
    </w:p>
    <w:p w:rsidR="00C97E60" w:rsidRDefault="0043213C" w:rsidP="00C97E60">
      <w:pPr>
        <w:pStyle w:val="Heading1"/>
      </w:pPr>
      <w:r>
        <w:t xml:space="preserve">INSTALL PM2 </w:t>
      </w:r>
      <w:r w:rsidR="00C97E60">
        <w:t>(PROCESS MAMAGER)</w:t>
      </w:r>
    </w:p>
    <w:p w:rsidR="00C97E60" w:rsidRDefault="00C97E60" w:rsidP="00C97E60">
      <w:pPr>
        <w:pStyle w:val="Heading3"/>
      </w:pPr>
      <w:proofErr w:type="spellStart"/>
      <w:r w:rsidRPr="00C97E60">
        <w:t>sudo</w:t>
      </w:r>
      <w:proofErr w:type="spellEnd"/>
      <w:r w:rsidRPr="00C97E60">
        <w:t xml:space="preserve"> </w:t>
      </w:r>
      <w:proofErr w:type="spellStart"/>
      <w:r w:rsidRPr="00C97E60">
        <w:t>npm</w:t>
      </w:r>
      <w:proofErr w:type="spellEnd"/>
      <w:r w:rsidRPr="00C97E60">
        <w:t xml:space="preserve"> install pm2@latest -g</w:t>
      </w:r>
    </w:p>
    <w:p w:rsidR="00C97E60" w:rsidRDefault="00E12ADC" w:rsidP="00C97E60">
      <w:pPr>
        <w:pStyle w:val="Heading1"/>
      </w:pPr>
      <w:r>
        <w:t>Install jenkins</w:t>
      </w:r>
    </w:p>
    <w:p w:rsidR="00E12ADC" w:rsidRDefault="00E12ADC" w:rsidP="00E12ADC">
      <w:pPr>
        <w:pStyle w:val="Heading2"/>
      </w:pPr>
      <w:r>
        <w:t>Reference Link for install</w:t>
      </w:r>
    </w:p>
    <w:p w:rsidR="00E12ADC" w:rsidRDefault="00E12ADC" w:rsidP="00E12ADC">
      <w:pPr>
        <w:pStyle w:val="Heading3"/>
      </w:pPr>
      <w:hyperlink r:id="rId9" w:history="1">
        <w:r w:rsidRPr="003A6542">
          <w:rPr>
            <w:rStyle w:val="Hyperlink"/>
          </w:rPr>
          <w:t>https://www.digitalocean.com/community/tutorials/how-to-install-jenkins-on-ubuntu-22-04</w:t>
        </w:r>
      </w:hyperlink>
    </w:p>
    <w:p w:rsidR="00E12ADC" w:rsidRDefault="00E12ADC" w:rsidP="00E12ADC">
      <w:pPr>
        <w:pStyle w:val="Heading2"/>
      </w:pPr>
      <w:r>
        <w:t>Install commands</w:t>
      </w:r>
    </w:p>
    <w:p w:rsidR="00E12ADC" w:rsidRDefault="00E12ADC" w:rsidP="00E12ADC">
      <w:pPr>
        <w:pStyle w:val="Heading3"/>
      </w:pPr>
      <w:proofErr w:type="spellStart"/>
      <w:r w:rsidRPr="00E12ADC">
        <w:t>wget</w:t>
      </w:r>
      <w:proofErr w:type="spellEnd"/>
      <w:r w:rsidRPr="00E12ADC">
        <w:t xml:space="preserve"> -q -O - https://pkg.jenkins.io/debian-stable/jenkins.io.key |</w:t>
      </w:r>
      <w:proofErr w:type="spellStart"/>
      <w:r w:rsidRPr="00E12ADC">
        <w:t>sudo</w:t>
      </w:r>
      <w:proofErr w:type="spellEnd"/>
      <w:r w:rsidRPr="00E12ADC">
        <w:t xml:space="preserve"> </w:t>
      </w:r>
      <w:proofErr w:type="spellStart"/>
      <w:r w:rsidRPr="00E12ADC">
        <w:t>gpg</w:t>
      </w:r>
      <w:proofErr w:type="spellEnd"/>
      <w:r w:rsidRPr="00E12ADC">
        <w:t xml:space="preserve"> --</w:t>
      </w:r>
      <w:proofErr w:type="spellStart"/>
      <w:r w:rsidRPr="00E12ADC">
        <w:t>dearmor</w:t>
      </w:r>
      <w:proofErr w:type="spellEnd"/>
      <w:r w:rsidRPr="00E12ADC">
        <w:t xml:space="preserve"> -o /</w:t>
      </w:r>
      <w:proofErr w:type="spellStart"/>
      <w:r w:rsidRPr="00E12ADC">
        <w:t>usr</w:t>
      </w:r>
      <w:proofErr w:type="spellEnd"/>
      <w:r w:rsidRPr="00E12ADC">
        <w:t>/share/keyrings/</w:t>
      </w:r>
      <w:proofErr w:type="spellStart"/>
      <w:r w:rsidRPr="00E12ADC">
        <w:t>jenkins.gpg</w:t>
      </w:r>
      <w:proofErr w:type="spellEnd"/>
    </w:p>
    <w:p w:rsidR="00E12ADC" w:rsidRDefault="00E12ADC" w:rsidP="00E12ADC">
      <w:pPr>
        <w:pStyle w:val="Heading3"/>
      </w:pPr>
      <w:proofErr w:type="spellStart"/>
      <w:r w:rsidRPr="00E12ADC">
        <w:t>sudo</w:t>
      </w:r>
      <w:proofErr w:type="spellEnd"/>
      <w:r w:rsidRPr="00E12ADC">
        <w:t xml:space="preserve"> </w:t>
      </w:r>
      <w:proofErr w:type="spellStart"/>
      <w:r w:rsidRPr="00E12ADC">
        <w:t>sh</w:t>
      </w:r>
      <w:proofErr w:type="spellEnd"/>
      <w:r w:rsidRPr="00E12ADC">
        <w:t xml:space="preserve"> -c 'echo deb [signed-by=/</w:t>
      </w:r>
      <w:proofErr w:type="spellStart"/>
      <w:r w:rsidRPr="00E12ADC">
        <w:t>usr</w:t>
      </w:r>
      <w:proofErr w:type="spellEnd"/>
      <w:r w:rsidRPr="00E12ADC">
        <w:t>/share/keyrings/</w:t>
      </w:r>
      <w:proofErr w:type="spellStart"/>
      <w:r w:rsidRPr="00E12ADC">
        <w:t>jenkins.gpg</w:t>
      </w:r>
      <w:proofErr w:type="spellEnd"/>
      <w:r w:rsidRPr="00E12ADC">
        <w:t>] http://pkg.jenkins.io/debian-stable binary/ &gt; /</w:t>
      </w:r>
      <w:proofErr w:type="spellStart"/>
      <w:r w:rsidRPr="00E12ADC">
        <w:t>etc</w:t>
      </w:r>
      <w:proofErr w:type="spellEnd"/>
      <w:r w:rsidRPr="00E12ADC">
        <w:t>/apt/</w:t>
      </w:r>
      <w:proofErr w:type="spellStart"/>
      <w:r w:rsidRPr="00E12ADC">
        <w:t>sources.list.d</w:t>
      </w:r>
      <w:proofErr w:type="spellEnd"/>
      <w:r w:rsidRPr="00E12ADC">
        <w:t>/</w:t>
      </w:r>
      <w:proofErr w:type="spellStart"/>
      <w:r w:rsidRPr="00E12ADC">
        <w:t>jenkins.list</w:t>
      </w:r>
      <w:proofErr w:type="spellEnd"/>
      <w:r w:rsidRPr="00E12ADC">
        <w:t>'</w:t>
      </w:r>
    </w:p>
    <w:p w:rsidR="00E12ADC" w:rsidRDefault="00E12ADC" w:rsidP="00E12ADC">
      <w:pPr>
        <w:pStyle w:val="Heading3"/>
      </w:pPr>
      <w:proofErr w:type="spellStart"/>
      <w:r w:rsidRPr="00E12ADC">
        <w:t>sudo</w:t>
      </w:r>
      <w:proofErr w:type="spellEnd"/>
      <w:r w:rsidRPr="00E12ADC">
        <w:t xml:space="preserve"> apt update</w:t>
      </w:r>
    </w:p>
    <w:p w:rsidR="00E12ADC" w:rsidRDefault="00E12ADC" w:rsidP="00E12ADC">
      <w:pPr>
        <w:pStyle w:val="Heading3"/>
      </w:pPr>
      <w:proofErr w:type="spellStart"/>
      <w:r w:rsidRPr="00E12ADC">
        <w:lastRenderedPageBreak/>
        <w:t>sudo</w:t>
      </w:r>
      <w:proofErr w:type="spellEnd"/>
      <w:r w:rsidRPr="00E12ADC">
        <w:t xml:space="preserve"> apt install </w:t>
      </w:r>
      <w:r w:rsidR="00392307">
        <w:t>Jenkins</w:t>
      </w:r>
    </w:p>
    <w:p w:rsidR="00392307" w:rsidRDefault="00392307" w:rsidP="00392307">
      <w:pPr>
        <w:pStyle w:val="Heading2"/>
      </w:pPr>
      <w:r>
        <w:t>Jenkins Service</w:t>
      </w:r>
    </w:p>
    <w:p w:rsidR="00392307" w:rsidRDefault="00392307" w:rsidP="00392307">
      <w:pPr>
        <w:pStyle w:val="Heading3"/>
      </w:pPr>
      <w:r>
        <w:t xml:space="preserve">Start </w:t>
      </w:r>
      <w:proofErr w:type="gramStart"/>
      <w:r>
        <w:t>Service :</w:t>
      </w:r>
      <w:proofErr w:type="gramEnd"/>
      <w:r>
        <w:t xml:space="preserve"> </w:t>
      </w:r>
      <w:proofErr w:type="spellStart"/>
      <w:r w:rsidRPr="00392307">
        <w:t>sudo</w:t>
      </w:r>
      <w:proofErr w:type="spellEnd"/>
      <w:r w:rsidRPr="00392307">
        <w:t xml:space="preserve"> </w:t>
      </w:r>
      <w:proofErr w:type="spellStart"/>
      <w:r w:rsidRPr="00392307">
        <w:t>systemctl</w:t>
      </w:r>
      <w:proofErr w:type="spellEnd"/>
      <w:r w:rsidRPr="00392307">
        <w:t xml:space="preserve"> start </w:t>
      </w:r>
      <w:proofErr w:type="spellStart"/>
      <w:r w:rsidRPr="00392307">
        <w:t>jenkins.service</w:t>
      </w:r>
      <w:proofErr w:type="spellEnd"/>
    </w:p>
    <w:p w:rsidR="00392307" w:rsidRDefault="00392307" w:rsidP="00392307">
      <w:pPr>
        <w:pStyle w:val="Heading3"/>
      </w:pPr>
      <w:proofErr w:type="gramStart"/>
      <w:r>
        <w:t>Status :</w:t>
      </w:r>
      <w:proofErr w:type="gramEnd"/>
      <w:r>
        <w:t xml:space="preserve"> </w:t>
      </w:r>
      <w:proofErr w:type="spellStart"/>
      <w:r w:rsidRPr="00392307">
        <w:t>sudo</w:t>
      </w:r>
      <w:proofErr w:type="spellEnd"/>
      <w:r w:rsidRPr="00392307">
        <w:t xml:space="preserve"> </w:t>
      </w:r>
      <w:proofErr w:type="spellStart"/>
      <w:r w:rsidRPr="00392307">
        <w:t>systemctl</w:t>
      </w:r>
      <w:proofErr w:type="spellEnd"/>
      <w:r w:rsidRPr="00392307">
        <w:t xml:space="preserve"> status </w:t>
      </w:r>
      <w:proofErr w:type="spellStart"/>
      <w:r w:rsidRPr="00392307">
        <w:t>jenkins</w:t>
      </w:r>
      <w:proofErr w:type="spellEnd"/>
    </w:p>
    <w:p w:rsidR="00202F22" w:rsidRDefault="00F10D12">
      <w:pPr>
        <w:pStyle w:val="Heading1"/>
      </w:pPr>
      <w:r>
        <w:t>Manage jenkins</w:t>
      </w:r>
    </w:p>
    <w:p w:rsidR="00F10D12" w:rsidRDefault="0070065B" w:rsidP="0070065B">
      <w:pPr>
        <w:pStyle w:val="Heading2"/>
      </w:pPr>
      <w:r>
        <w:t>Manage Plugins</w:t>
      </w:r>
    </w:p>
    <w:p w:rsidR="0070065B" w:rsidRDefault="0070065B" w:rsidP="0070065B">
      <w:pPr>
        <w:pStyle w:val="Heading3"/>
      </w:pPr>
      <w:r>
        <w:t>Install suggested plugins during initialization</w:t>
      </w:r>
    </w:p>
    <w:p w:rsidR="00CF00B5" w:rsidRDefault="00CF00B5" w:rsidP="0070065B">
      <w:pPr>
        <w:pStyle w:val="Heading3"/>
      </w:pPr>
      <w:r>
        <w:t xml:space="preserve">Install </w:t>
      </w:r>
      <w:proofErr w:type="spellStart"/>
      <w:r>
        <w:t>NodeJs</w:t>
      </w:r>
      <w:proofErr w:type="spellEnd"/>
      <w:r>
        <w:t xml:space="preserve"> in Jenkins user</w:t>
      </w:r>
    </w:p>
    <w:p w:rsidR="0070065B" w:rsidRDefault="00CF00B5" w:rsidP="0070065B">
      <w:pPr>
        <w:pStyle w:val="Heading3"/>
      </w:pPr>
      <w:r w:rsidRPr="00CF00B5">
        <w:drawing>
          <wp:inline distT="0" distB="0" distL="0" distR="0" wp14:anchorId="767C07C7" wp14:editId="299001F8">
            <wp:extent cx="5486400" cy="2580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0B5">
        <w:drawing>
          <wp:inline distT="0" distB="0" distL="0" distR="0" wp14:anchorId="38F1E519" wp14:editId="0E47F00D">
            <wp:extent cx="5486400" cy="2018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65B" w:rsidRDefault="003D704C" w:rsidP="0070065B">
      <w:pPr>
        <w:pStyle w:val="Heading2"/>
      </w:pPr>
      <w:r>
        <w:t>User NPM for pipeline</w:t>
      </w:r>
    </w:p>
    <w:p w:rsidR="003D704C" w:rsidRDefault="003D704C" w:rsidP="003D704C">
      <w:pPr>
        <w:pStyle w:val="Heading3"/>
      </w:pPr>
      <w:r w:rsidRPr="003D704C">
        <w:lastRenderedPageBreak/>
        <w:drawing>
          <wp:inline distT="0" distB="0" distL="0" distR="0" wp14:anchorId="4EAD02B0" wp14:editId="4985058A">
            <wp:extent cx="5486400" cy="410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F22" w:rsidRDefault="00202F22"/>
    <w:sectPr w:rsidR="00202F22">
      <w:footerReference w:type="default" r:id="rId13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231" w:rsidRDefault="00D77231">
      <w:pPr>
        <w:spacing w:after="0" w:line="240" w:lineRule="auto"/>
      </w:pPr>
      <w:r>
        <w:separator/>
      </w:r>
    </w:p>
    <w:p w:rsidR="00D77231" w:rsidRDefault="00D77231"/>
  </w:endnote>
  <w:endnote w:type="continuationSeparator" w:id="0">
    <w:p w:rsidR="00D77231" w:rsidRDefault="00D77231">
      <w:pPr>
        <w:spacing w:after="0" w:line="240" w:lineRule="auto"/>
      </w:pPr>
      <w:r>
        <w:continuationSeparator/>
      </w:r>
    </w:p>
    <w:p w:rsidR="00D77231" w:rsidRDefault="00D772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2F22" w:rsidRDefault="00D7723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231" w:rsidRDefault="00D77231">
      <w:pPr>
        <w:spacing w:after="0" w:line="240" w:lineRule="auto"/>
      </w:pPr>
      <w:r>
        <w:separator/>
      </w:r>
    </w:p>
    <w:p w:rsidR="00D77231" w:rsidRDefault="00D77231"/>
  </w:footnote>
  <w:footnote w:type="continuationSeparator" w:id="0">
    <w:p w:rsidR="00D77231" w:rsidRDefault="00D77231">
      <w:pPr>
        <w:spacing w:after="0" w:line="240" w:lineRule="auto"/>
      </w:pPr>
      <w:r>
        <w:continuationSeparator/>
      </w:r>
    </w:p>
    <w:p w:rsidR="00D77231" w:rsidRDefault="00D7723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E6"/>
    <w:rsid w:val="001D430A"/>
    <w:rsid w:val="00202F22"/>
    <w:rsid w:val="00392307"/>
    <w:rsid w:val="003C221F"/>
    <w:rsid w:val="003D704C"/>
    <w:rsid w:val="0043213C"/>
    <w:rsid w:val="0070065B"/>
    <w:rsid w:val="00812995"/>
    <w:rsid w:val="00A156D8"/>
    <w:rsid w:val="00C97E60"/>
    <w:rsid w:val="00CF00B5"/>
    <w:rsid w:val="00D77231"/>
    <w:rsid w:val="00E12ADC"/>
    <w:rsid w:val="00EA2BE6"/>
    <w:rsid w:val="00F1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FB02"/>
  <w15:chartTrackingRefBased/>
  <w15:docId w15:val="{F04E9EBD-BB0C-4444-BCD3-3EEA74E1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A2BE6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B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0D12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6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desource/distributions#installation-instruction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nodesource/distribution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how-to-install-jenkins-on-ubuntu-22-04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wts/Library/Containers/com.microsoft.Word/Data/Library/Application%20Support/Microsoft/Office/16.0/DTS/en-US%7bC7D70CEE-EC30-A346-AFFB-00A03D1DB5FB%7d/%7b037BEBB3-F52D-954E-B17C-35B830659613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30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2022-08-08T18:36:00Z</dcterms:created>
  <dcterms:modified xsi:type="dcterms:W3CDTF">2022-08-09T05:04:00Z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